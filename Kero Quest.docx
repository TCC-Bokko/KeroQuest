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382B4B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Kero Quest</w:t>
      </w:r>
    </w:p>
    <w:p w:rsidR="00066685" w:rsidRPr="00FD41F3" w:rsidRDefault="00FD41F3">
      <w:pPr>
        <w:pStyle w:val="Ttulo1"/>
        <w:rPr>
          <w:rFonts w:ascii="Corbel" w:hAnsi="Corbel"/>
          <w:noProof/>
          <w:color w:val="1481AB"/>
          <w:sz w:val="20"/>
          <w:szCs w:val="20"/>
          <w:lang w:val="es-ES"/>
        </w:rPr>
      </w:pPr>
      <w:r>
        <w:rPr>
          <w:rFonts w:ascii="Corbel" w:hAnsi="Corbel"/>
          <w:noProof/>
          <w:color w:val="1481AB"/>
          <w:sz w:val="20"/>
          <w:szCs w:val="20"/>
          <w:lang w:val="es-ES"/>
        </w:rPr>
        <w:t xml:space="preserve">Por </w:t>
      </w:r>
      <w:r w:rsidR="00813D1D">
        <w:rPr>
          <w:rFonts w:ascii="Corbel" w:hAnsi="Corbel"/>
          <w:noProof/>
          <w:color w:val="1481AB"/>
          <w:sz w:val="20"/>
          <w:szCs w:val="20"/>
          <w:lang w:val="es-ES"/>
        </w:rPr>
        <w:t>Antonio Cardona Costa y David Pé</w:t>
      </w:r>
      <w:r w:rsidR="00382B4B" w:rsidRPr="00FD41F3">
        <w:rPr>
          <w:rFonts w:ascii="Corbel" w:hAnsi="Corbel"/>
          <w:noProof/>
          <w:color w:val="1481AB"/>
          <w:sz w:val="20"/>
          <w:szCs w:val="20"/>
          <w:lang w:val="es-ES"/>
        </w:rPr>
        <w:t>rez Cogolludo</w:t>
      </w:r>
      <w:r>
        <w:rPr>
          <w:rFonts w:ascii="Corbel" w:hAnsi="Corbel"/>
          <w:noProof/>
          <w:color w:val="1481AB"/>
          <w:sz w:val="20"/>
          <w:szCs w:val="20"/>
          <w:lang w:val="es-ES"/>
        </w:rPr>
        <w:t>.</w:t>
      </w:r>
    </w:p>
    <w:p w:rsidR="00382B4B" w:rsidRDefault="00382B4B" w:rsidP="00382B4B">
      <w:pPr>
        <w:rPr>
          <w:lang w:val="es-ES"/>
        </w:rPr>
      </w:pPr>
    </w:p>
    <w:p w:rsidR="00482811" w:rsidRDefault="00382B4B" w:rsidP="00382B4B">
      <w:pPr>
        <w:rPr>
          <w:lang w:val="es-ES"/>
        </w:rPr>
      </w:pPr>
      <w:r w:rsidRPr="00382B4B">
        <w:rPr>
          <w:b/>
          <w:lang w:val="es-ES"/>
        </w:rPr>
        <w:t>Público Objetivo: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Chicos y chicas jóvenes. Principalmente aquellos sin tiempo para dedicar a un juego más complejo o niños que buscan entr</w:t>
      </w:r>
      <w:r w:rsidR="00FD41F3">
        <w:rPr>
          <w:lang w:val="es-ES"/>
        </w:rPr>
        <w:t>etenerse en juegos de navegador (Casual Player).</w:t>
      </w:r>
    </w:p>
    <w:p w:rsidR="00482811" w:rsidRPr="00DD02CD" w:rsidRDefault="00382B4B" w:rsidP="00382B4B">
      <w:pPr>
        <w:rPr>
          <w:u w:val="single"/>
          <w:lang w:val="es-ES"/>
        </w:rPr>
      </w:pPr>
      <w:r w:rsidRPr="00382B4B">
        <w:rPr>
          <w:b/>
          <w:lang w:val="es-ES"/>
        </w:rPr>
        <w:t>Calificación de edad:</w:t>
      </w:r>
    </w:p>
    <w:p w:rsidR="00482811" w:rsidRPr="00FD41F3" w:rsidRDefault="00382B4B" w:rsidP="00FD41F3">
      <w:pPr>
        <w:ind w:left="426"/>
        <w:rPr>
          <w:lang w:val="es-ES"/>
        </w:rPr>
      </w:pPr>
      <w:r>
        <w:rPr>
          <w:lang w:val="es-ES"/>
        </w:rPr>
        <w:t>Para todos los Públicos (T)</w:t>
      </w:r>
      <w:r w:rsidR="00482811">
        <w:rPr>
          <w:lang w:val="es-ES"/>
        </w:rPr>
        <w:t>.</w:t>
      </w:r>
    </w:p>
    <w:p w:rsidR="00382B4B" w:rsidRDefault="00382B4B" w:rsidP="00382B4B">
      <w:pPr>
        <w:rPr>
          <w:b/>
          <w:lang w:val="es-ES"/>
        </w:rPr>
      </w:pPr>
      <w:r w:rsidRPr="00382B4B">
        <w:rPr>
          <w:b/>
          <w:lang w:val="es-ES"/>
        </w:rPr>
        <w:t>Historia</w:t>
      </w:r>
    </w:p>
    <w:p w:rsidR="00482811" w:rsidRDefault="000151E0" w:rsidP="00FD41F3">
      <w:pPr>
        <w:ind w:left="426"/>
        <w:rPr>
          <w:lang w:val="es-ES"/>
        </w:rPr>
      </w:pPr>
      <w:r>
        <w:rPr>
          <w:lang w:val="es-ES"/>
        </w:rPr>
        <w:t>Termina el invierno y a las puertas de primavera, nuestro protagonista Kero junto a</w:t>
      </w:r>
      <w:r w:rsidR="00382B4B">
        <w:rPr>
          <w:lang w:val="es-ES"/>
        </w:rPr>
        <w:t xml:space="preserve"> sus amigos se</w:t>
      </w:r>
      <w:r>
        <w:rPr>
          <w:lang w:val="es-ES"/>
        </w:rPr>
        <w:t xml:space="preserve"> aventuran en la migración estacional</w:t>
      </w:r>
      <w:r w:rsidR="00482811">
        <w:rPr>
          <w:lang w:val="es-ES"/>
        </w:rPr>
        <w:t xml:space="preserve"> para encontrar un buen lugar de freza. Este viaje conlleva una serie de riesgos. ¿Llegarán los pequeños anfibios a su destino?</w:t>
      </w:r>
    </w:p>
    <w:p w:rsidR="00813D1D" w:rsidRPr="00813D1D" w:rsidRDefault="00813D1D" w:rsidP="00813D1D">
      <w:pPr>
        <w:rPr>
          <w:b/>
          <w:lang w:val="es-ES"/>
        </w:rPr>
      </w:pPr>
      <w:r>
        <w:rPr>
          <w:b/>
          <w:lang w:val="es-ES"/>
        </w:rPr>
        <w:t>Objetivos</w:t>
      </w:r>
    </w:p>
    <w:p w:rsidR="00813D1D" w:rsidRPr="00FD41F3" w:rsidRDefault="00813D1D" w:rsidP="00813D1D">
      <w:pPr>
        <w:ind w:left="426"/>
        <w:rPr>
          <w:lang w:val="es-ES"/>
        </w:rPr>
      </w:pPr>
      <w:r>
        <w:rPr>
          <w:lang w:val="es-ES"/>
        </w:rPr>
        <w:t>El objetivo del juego es ayudar a las pequeñas ranas a llegar a su destino. Para ello el jugador deberá dominar el salto, desarrollar sus reflejos para esquivar las adversidades que se encuentren por el camino e investigar el escenario en busca de nuevos caminos o nuevas zonas que puedan permitirle continuar su viaje o simplemente le ayuden a cruzar sin riesgos.</w:t>
      </w:r>
    </w:p>
    <w:p w:rsidR="00482811" w:rsidRPr="00482811" w:rsidRDefault="00CF2337" w:rsidP="00382B4B">
      <w:pPr>
        <w:rPr>
          <w:b/>
          <w:lang w:val="es-ES"/>
        </w:rPr>
      </w:pPr>
      <w:r>
        <w:rPr>
          <w:b/>
          <w:lang w:val="es-ES"/>
        </w:rPr>
        <w:t>Como jugar</w:t>
      </w:r>
    </w:p>
    <w:p w:rsidR="00CF2337" w:rsidRDefault="00482811" w:rsidP="00FD41F3">
      <w:pPr>
        <w:ind w:left="426"/>
        <w:rPr>
          <w:lang w:val="es-ES"/>
        </w:rPr>
      </w:pPr>
      <w:r w:rsidRPr="00482811">
        <w:rPr>
          <w:i/>
          <w:lang w:val="es-ES"/>
        </w:rPr>
        <w:t xml:space="preserve">Kero Quest </w:t>
      </w:r>
      <w:r>
        <w:rPr>
          <w:lang w:val="es-ES"/>
        </w:rPr>
        <w:t>es un juego de plataformas clásico</w:t>
      </w:r>
      <w:r w:rsidR="00813D1D">
        <w:rPr>
          <w:lang w:val="es-ES"/>
        </w:rPr>
        <w:t xml:space="preserve">, </w:t>
      </w:r>
      <w:r>
        <w:rPr>
          <w:lang w:val="es-ES"/>
        </w:rPr>
        <w:t>que se juega con el teclado</w:t>
      </w:r>
      <w:r w:rsidR="00813D1D">
        <w:rPr>
          <w:lang w:val="es-ES"/>
        </w:rPr>
        <w:t>, orientado alrededor de la mecánica del salto</w:t>
      </w:r>
      <w:r>
        <w:rPr>
          <w:lang w:val="es-ES"/>
        </w:rPr>
        <w:t>.</w:t>
      </w:r>
      <w:r w:rsidR="00813D1D">
        <w:rPr>
          <w:lang w:val="es-ES"/>
        </w:rPr>
        <w:t xml:space="preserve"> Ésta</w:t>
      </w:r>
      <w:r>
        <w:rPr>
          <w:lang w:val="es-ES"/>
        </w:rPr>
        <w:t xml:space="preserve"> es algo diferente a la habitual, en vez de ser directo, se “carga”</w:t>
      </w:r>
      <w:r w:rsidR="00813D1D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813D1D">
        <w:rPr>
          <w:lang w:val="es-ES"/>
        </w:rPr>
        <w:t xml:space="preserve">(como el salto de una rana) </w:t>
      </w:r>
      <w:r>
        <w:rPr>
          <w:lang w:val="es-ES"/>
        </w:rPr>
        <w:t>manteniendo pulsado el botón ESPACIO. Cuanto más tiempo se mantenga pulsado, más alto saltará nuestra rana al soltar el botón</w:t>
      </w:r>
      <w:r w:rsidR="00813D1D">
        <w:rPr>
          <w:lang w:val="es-ES"/>
        </w:rPr>
        <w:t xml:space="preserve"> ¿Podrás controlar el salto para llegar a tu destino?</w:t>
      </w:r>
      <w:r>
        <w:rPr>
          <w:lang w:val="es-ES"/>
        </w:rPr>
        <w:t>. Podremos desplazarnos con las teclas direccionale</w:t>
      </w:r>
      <w:r w:rsidR="00CF2337">
        <w:rPr>
          <w:lang w:val="es-ES"/>
        </w:rPr>
        <w:t>s.</w:t>
      </w:r>
    </w:p>
    <w:p w:rsidR="00813D1D" w:rsidRDefault="00813D1D" w:rsidP="00FD41F3">
      <w:pPr>
        <w:ind w:left="426"/>
        <w:rPr>
          <w:lang w:val="es-ES"/>
        </w:rPr>
      </w:pPr>
      <w:r>
        <w:rPr>
          <w:lang w:val="es-ES"/>
        </w:rPr>
        <w:t xml:space="preserve">Al principio del nivel podremos elegir con qué personaje queremos iniciar la aventura, cada uno de ellos tendrá unas características diferentes que pueden adaptarse mejor al nivel en el que estemos o simplemente a nuestro gusto. (más </w:t>
      </w:r>
      <w:r w:rsidR="00DD02CD">
        <w:rPr>
          <w:lang w:val="es-ES"/>
        </w:rPr>
        <w:t>potencia de salto, más velocidad, mas vida…).</w:t>
      </w:r>
    </w:p>
    <w:p w:rsidR="00DD02CD" w:rsidRDefault="00DD02CD" w:rsidP="00FD41F3">
      <w:pPr>
        <w:ind w:left="426"/>
        <w:rPr>
          <w:lang w:val="es-ES"/>
        </w:rPr>
      </w:pPr>
      <w:r>
        <w:rPr>
          <w:lang w:val="es-ES"/>
        </w:rPr>
        <w:t>Por el escenario encontraremos corazones que nos incrementarán la vida al recogerlos, llaves, que nos permitirán acceder a zonas del mapa cerradas o cambiar de nivel, y zonas secretas a las que el jugador sólo podrá acceder si es capaz de encontrarlas.</w:t>
      </w:r>
    </w:p>
    <w:p w:rsidR="00B6057F" w:rsidRPr="00D95F57" w:rsidRDefault="00B6057F" w:rsidP="00B6057F">
      <w:pPr>
        <w:ind w:left="426"/>
        <w:rPr>
          <w:u w:val="single"/>
          <w:lang w:val="es-ES"/>
        </w:rPr>
      </w:pPr>
      <w:r>
        <w:rPr>
          <w:lang w:val="es-ES"/>
        </w:rPr>
        <w:t xml:space="preserve">Podremos acceder al menú de pausa </w:t>
      </w:r>
      <w:r w:rsidR="00D95F57">
        <w:rPr>
          <w:lang w:val="es-ES"/>
        </w:rPr>
        <w:t>pulsando la tecla ESCAPE.</w:t>
      </w:r>
    </w:p>
    <w:p w:rsidR="00482811" w:rsidRDefault="00CF2337" w:rsidP="00B6057F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¿Por qué jugar a </w:t>
      </w:r>
      <w:r w:rsidR="00482811" w:rsidRPr="00CF2337">
        <w:rPr>
          <w:b/>
          <w:lang w:val="es-ES"/>
        </w:rPr>
        <w:t>Kero Quest</w:t>
      </w:r>
      <w:r>
        <w:rPr>
          <w:b/>
          <w:lang w:val="es-ES"/>
        </w:rPr>
        <w:t>?</w:t>
      </w:r>
    </w:p>
    <w:p w:rsidR="00CF2337" w:rsidRPr="00FD41F3" w:rsidRDefault="00FD41F3" w:rsidP="00FD41F3">
      <w:pPr>
        <w:ind w:left="426"/>
        <w:rPr>
          <w:u w:val="single"/>
          <w:lang w:val="es-ES"/>
        </w:rPr>
      </w:pPr>
      <w:r>
        <w:rPr>
          <w:lang w:val="es-ES"/>
        </w:rPr>
        <w:t>Nuestro</w:t>
      </w:r>
      <w:r w:rsidR="00BB46D8">
        <w:rPr>
          <w:lang w:val="es-ES"/>
        </w:rPr>
        <w:t xml:space="preserve"> </w:t>
      </w:r>
      <w:r>
        <w:rPr>
          <w:lang w:val="es-ES"/>
        </w:rPr>
        <w:t xml:space="preserve">juego </w:t>
      </w:r>
      <w:r w:rsidR="00BB46D8">
        <w:rPr>
          <w:lang w:val="es-ES"/>
        </w:rPr>
        <w:t xml:space="preserve">presenta un nuevo reto de habilidad </w:t>
      </w:r>
      <w:r>
        <w:rPr>
          <w:lang w:val="es-ES"/>
        </w:rPr>
        <w:t>poco explorado en el mundo de las plataformas, sus dinámicas nos traen un entretenido juego de acción y aventura, que divertirá a cualquier jugador sin importar su edad. El estilo clásico de diseño, junto a los elementos novedosos, harán que nos perdamos en su simple pero encantador gameplay.</w:t>
      </w:r>
    </w:p>
    <w:p w:rsidR="00482811" w:rsidRPr="00CF2337" w:rsidRDefault="00CF2337" w:rsidP="00382B4B">
      <w:pPr>
        <w:rPr>
          <w:b/>
          <w:lang w:val="es-ES"/>
        </w:rPr>
      </w:pPr>
      <w:r w:rsidRPr="00CF2337">
        <w:rPr>
          <w:b/>
          <w:lang w:val="es-ES"/>
        </w:rPr>
        <w:t xml:space="preserve">Referencias Utilizadas: </w:t>
      </w:r>
    </w:p>
    <w:p w:rsidR="00CF2337" w:rsidRDefault="00CF2337" w:rsidP="00FD41F3">
      <w:pPr>
        <w:ind w:left="426"/>
        <w:rPr>
          <w:lang w:val="es-ES"/>
        </w:rPr>
      </w:pPr>
      <w:r>
        <w:rPr>
          <w:lang w:val="es-ES"/>
        </w:rPr>
        <w:t>Super Mario Bros (Nintendo, 1985): Nivel 3 del juego es un clon del nivel 1 del SMB.</w:t>
      </w:r>
    </w:p>
    <w:p w:rsidR="00D95F57" w:rsidRDefault="00AC01B2" w:rsidP="00D95F57">
      <w:pPr>
        <w:ind w:left="426"/>
        <w:rPr>
          <w:lang w:val="es-ES"/>
        </w:rPr>
      </w:pPr>
      <w:hyperlink r:id="rId8" w:history="1">
        <w:r w:rsidR="00CF2337" w:rsidRPr="00EC7617">
          <w:rPr>
            <w:rStyle w:val="Hipervnculo"/>
            <w:lang w:val="es-ES"/>
          </w:rPr>
          <w:t>www.spriters-resource.com</w:t>
        </w:r>
      </w:hyperlink>
      <w:r w:rsidR="00CF2337">
        <w:rPr>
          <w:lang w:val="es-ES"/>
        </w:rPr>
        <w:t xml:space="preserve">: </w:t>
      </w:r>
      <w:r w:rsidR="00205585">
        <w:rPr>
          <w:lang w:val="es-ES"/>
        </w:rPr>
        <w:t>Encontramos sprites que nos gustaron para las ranas protagonistas en esta web, que nos permite su uso para proyecto</w:t>
      </w:r>
      <w:r w:rsidR="00D95F57">
        <w:rPr>
          <w:lang w:val="es-ES"/>
        </w:rPr>
        <w:t>s personales sin ánimo de lucro. El resto de sprites son propios. La música es libre también (</w:t>
      </w:r>
      <w:hyperlink r:id="rId9" w:history="1">
        <w:r w:rsidR="00D95F57" w:rsidRPr="0082379B">
          <w:rPr>
            <w:rStyle w:val="Hipervnculo"/>
            <w:lang w:val="es-ES"/>
          </w:rPr>
          <w:t>http://www.indiegamemusic.com/index.php</w:t>
        </w:r>
      </w:hyperlink>
      <w:r w:rsidR="00D95F57">
        <w:rPr>
          <w:lang w:val="es-ES"/>
        </w:rPr>
        <w:t xml:space="preserve">) y los fx son de la página  </w:t>
      </w:r>
      <w:hyperlink r:id="rId10" w:history="1">
        <w:r w:rsidR="00D95F57" w:rsidRPr="0082379B">
          <w:rPr>
            <w:rStyle w:val="Hipervnculo"/>
            <w:lang w:val="es-ES"/>
          </w:rPr>
          <w:t>http://www.flashkit.com/soundfx/</w:t>
        </w:r>
      </w:hyperlink>
      <w:r w:rsidR="00D95F57">
        <w:rPr>
          <w:lang w:val="es-ES"/>
        </w:rPr>
        <w:t xml:space="preserve"> también  uso libre.</w:t>
      </w:r>
    </w:p>
    <w:p w:rsidR="00066685" w:rsidRPr="00F26506" w:rsidRDefault="00066685">
      <w:pPr>
        <w:rPr>
          <w:noProof/>
          <w:lang w:val="es-ES"/>
        </w:rPr>
      </w:pPr>
      <w:bookmarkStart w:id="0" w:name="_GoBack"/>
      <w:bookmarkEnd w:id="0"/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B2" w:rsidRDefault="00AC01B2">
      <w:pPr>
        <w:spacing w:after="0"/>
      </w:pPr>
      <w:r>
        <w:separator/>
      </w:r>
    </w:p>
  </w:endnote>
  <w:endnote w:type="continuationSeparator" w:id="0">
    <w:p w:rsidR="00AC01B2" w:rsidRDefault="00AC0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B2" w:rsidRDefault="00AC01B2">
      <w:pPr>
        <w:spacing w:after="0"/>
      </w:pPr>
      <w:r>
        <w:separator/>
      </w:r>
    </w:p>
  </w:footnote>
  <w:footnote w:type="continuationSeparator" w:id="0">
    <w:p w:rsidR="00AC01B2" w:rsidRDefault="00AC01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632A3"/>
    <w:multiLevelType w:val="hybridMultilevel"/>
    <w:tmpl w:val="F84C1114"/>
    <w:lvl w:ilvl="0" w:tplc="B456C820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D507E"/>
    <w:multiLevelType w:val="hybridMultilevel"/>
    <w:tmpl w:val="E7368F94"/>
    <w:lvl w:ilvl="0" w:tplc="DD5A452A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B"/>
    <w:rsid w:val="000151E0"/>
    <w:rsid w:val="00066685"/>
    <w:rsid w:val="00205585"/>
    <w:rsid w:val="00276B26"/>
    <w:rsid w:val="0034444A"/>
    <w:rsid w:val="00382B4B"/>
    <w:rsid w:val="00451299"/>
    <w:rsid w:val="00482811"/>
    <w:rsid w:val="00764A2E"/>
    <w:rsid w:val="00813D1D"/>
    <w:rsid w:val="00AC01B2"/>
    <w:rsid w:val="00B6057F"/>
    <w:rsid w:val="00BB46D8"/>
    <w:rsid w:val="00CF2337"/>
    <w:rsid w:val="00D95F57"/>
    <w:rsid w:val="00DD02CD"/>
    <w:rsid w:val="00E9053E"/>
    <w:rsid w:val="00F26506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ED056-55C5-4ABA-824A-FAFAFD6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F3"/>
  </w:style>
  <w:style w:type="paragraph" w:styleId="Ttulo1">
    <w:name w:val="heading 1"/>
    <w:basedOn w:val="Normal"/>
    <w:next w:val="Normal"/>
    <w:link w:val="Ttulo1Car"/>
    <w:uiPriority w:val="9"/>
    <w:qFormat/>
    <w:rsid w:val="00FD41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1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1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1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1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1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1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1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1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1F3"/>
    <w:rPr>
      <w:b/>
      <w:bCs/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FD41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FD41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1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1F3"/>
    <w:rPr>
      <w:color w:val="335B74" w:themeColor="text2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FD41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FD41F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FD41F3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D41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D41F3"/>
    <w:rPr>
      <w:i/>
      <w:iCs/>
      <w:color w:val="1D99A0" w:themeColor="accent3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D41F3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1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1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FD41F3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FD41F3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D41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FD41F3"/>
    <w:rPr>
      <w:b/>
      <w:bCs/>
      <w:caps w:val="0"/>
      <w:smallCaps/>
      <w:color w:val="auto"/>
      <w:spacing w:val="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sid w:val="00FD41F3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41F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F2337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ters-resou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lashkit.com/soundf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egamemusic.com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161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Cardona Costa</dc:creator>
  <cp:keywords/>
  <cp:lastModifiedBy>David Pérez</cp:lastModifiedBy>
  <cp:revision>5</cp:revision>
  <cp:lastPrinted>2017-01-09T20:39:00Z</cp:lastPrinted>
  <dcterms:created xsi:type="dcterms:W3CDTF">2017-01-05T12:21:00Z</dcterms:created>
  <dcterms:modified xsi:type="dcterms:W3CDTF">2017-01-18T20:27:00Z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